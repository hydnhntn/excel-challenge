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3"/>
        <w:gridCol w:w="6729"/>
      </w:tblGrid>
      <w:tr w:rsidR="00125AB1" w:rsidRPr="006658C4" w14:paraId="61A760B5" w14:textId="77777777" w:rsidTr="005D4417">
        <w:trPr>
          <w:tblHeader/>
        </w:trPr>
        <w:tc>
          <w:tcPr>
            <w:tcW w:w="3787" w:type="dxa"/>
            <w:tcMar>
              <w:top w:w="504" w:type="dxa"/>
              <w:right w:w="720" w:type="dxa"/>
            </w:tcMar>
          </w:tcPr>
          <w:p w14:paraId="174BCCEE" w14:textId="2BA3C857" w:rsidR="00125AB1" w:rsidRPr="006658C4" w:rsidRDefault="00125981" w:rsidP="00E96C92">
            <w:pPr>
              <w:pStyle w:val="Initials"/>
            </w:pPr>
            <w:r>
              <w:rPr>
                <w:noProof/>
              </w:rPr>
              <mc:AlternateContent>
                <mc:Choice Requires="wpg">
                  <w:drawing>
                    <wp:anchor distT="0" distB="0" distL="114300" distR="114300" simplePos="0" relativeHeight="251659264" behindDoc="1" locked="1" layoutInCell="1" allowOverlap="1" wp14:anchorId="4598F183" wp14:editId="40670951">
                      <wp:simplePos x="0" y="0"/>
                      <wp:positionH relativeFrom="column">
                        <wp:posOffset>0</wp:posOffset>
                      </wp:positionH>
                      <wp:positionV relativeFrom="page">
                        <wp:posOffset>-484505</wp:posOffset>
                      </wp:positionV>
                      <wp:extent cx="6665976" cy="1810512"/>
                      <wp:effectExtent l="19050" t="19050" r="17780" b="18415"/>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665976" cy="1810512"/>
                                <a:chOff x="0" y="0"/>
                                <a:chExt cx="6665911" cy="1810385"/>
                              </a:xfrm>
                              <a:solidFill>
                                <a:schemeClr val="accent4"/>
                              </a:solidFill>
                            </wpg:grpSpPr>
                            <wps:wsp>
                              <wps:cNvPr id="43" name="Red rectangle"/>
                              <wps:cNvSpPr/>
                              <wps:spPr>
                                <a:xfrm>
                                  <a:off x="1133475" y="419100"/>
                                  <a:ext cx="5532436" cy="1005840"/>
                                </a:xfrm>
                                <a:prstGeom prst="rect">
                                  <a:avLst/>
                                </a:prstGeom>
                                <a:gr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gr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gr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148F75E" id="Group 1" o:spid="_x0000_s1026" alt="&quot;&quot;" style="position:absolute;margin-left:0;margin-top:-38.15pt;width:524.9pt;height:142.55pt;z-index:-25165721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LltxwAAANsAAAAPAAAAZHJzL2Rvd25yZXYueG1sRI9BSwMx&#10;FITvgv8hPKEXabNVke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MLUuW3HAAAA2wAA&#10;AA8AAAAAAAAAAAAAAAAABwIAAGRycy9kb3ducmV2LnhtbFBLBQYAAAAAAwADALcAAAD7AgAAAAA=&#10;" filled="f" strokecolor="black [3213]" strokeweight="2.25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" adj="626" filled="f" strokecolor="black [3213]" strokeweight="2.25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" filled="f" strokecolor="black [3213]" strokeweight="2.25pt">
                        <v:stroke joinstyle="miter"/>
                      </v:oval>
                      <w10:wrap anchory="page"/>
                      <w10:anchorlock/>
                    </v:group>
                  </w:pict>
                </mc:Fallback>
              </mc:AlternateContent>
            </w:r>
            <w:sdt>
              <w:sdtPr>
                <w:rPr>
                  <w:color w:val="595959" w:themeColor="text1" w:themeTint="A6"/>
                </w:rPr>
                <w:alias w:val="Initials:"/>
                <w:tag w:val="Initials:"/>
                <w:id w:val="477349409"/>
                <w:placeholder>
                  <w:docPart w:val="B9A66FCF559942D1897103AD14245A8A"/>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1A5927">
                  <w:rPr>
                    <w:color w:val="595959" w:themeColor="text1" w:themeTint="A6"/>
                  </w:rPr>
                  <w:t>01</w:t>
                </w:r>
              </w:sdtContent>
            </w:sdt>
          </w:p>
          <w:p w14:paraId="520189AC" w14:textId="220240F3" w:rsidR="00125AB1" w:rsidRPr="006658C4" w:rsidRDefault="00D20944" w:rsidP="00125AB1">
            <w:pPr>
              <w:pStyle w:val="Heading3"/>
            </w:pPr>
            <w:r>
              <w:t>Questions</w:t>
            </w:r>
          </w:p>
          <w:p w14:paraId="5A6AB844" w14:textId="77777777" w:rsidR="00125AB1" w:rsidRDefault="00125AB1" w:rsidP="00125AB1"/>
          <w:p w14:paraId="33B1381F" w14:textId="3A3580CA" w:rsidR="004B484F" w:rsidRDefault="00D20944" w:rsidP="004B484F">
            <w:pPr>
              <w:pStyle w:val="ListParagraph"/>
              <w:numPr>
                <w:ilvl w:val="0"/>
                <w:numId w:val="11"/>
              </w:numPr>
            </w:pPr>
            <w:r>
              <w:t>Given the provided Data, what are three conclusions we can draw about Kickstarter Campaigns?</w:t>
            </w:r>
          </w:p>
          <w:p w14:paraId="319A8EAA" w14:textId="08FE02C1" w:rsidR="004B484F" w:rsidRDefault="004B484F" w:rsidP="004B484F"/>
          <w:p w14:paraId="13BC6BF3" w14:textId="3E8607D8" w:rsidR="004B484F" w:rsidRDefault="004B484F" w:rsidP="004B484F"/>
          <w:p w14:paraId="36E7B6A5" w14:textId="7256B539" w:rsidR="004B484F" w:rsidRDefault="004B484F" w:rsidP="004B484F"/>
          <w:p w14:paraId="03735162" w14:textId="178AD1D1" w:rsidR="004B484F" w:rsidRDefault="004B484F" w:rsidP="004B484F"/>
          <w:p w14:paraId="439FF819" w14:textId="373A3F19" w:rsidR="00780463" w:rsidRDefault="00780463" w:rsidP="004B484F"/>
          <w:p w14:paraId="509375B4" w14:textId="44174924" w:rsidR="00780463" w:rsidRDefault="00780463" w:rsidP="004B484F"/>
          <w:p w14:paraId="4C5DC03F" w14:textId="77777777" w:rsidR="00780463" w:rsidRDefault="00780463" w:rsidP="004B484F"/>
          <w:p w14:paraId="4C515DD5" w14:textId="77777777" w:rsidR="004B484F" w:rsidRDefault="004B484F" w:rsidP="004B484F"/>
          <w:p w14:paraId="50578411" w14:textId="331D0B70" w:rsidR="004B484F" w:rsidRDefault="004B484F" w:rsidP="004B484F">
            <w:pPr>
              <w:pStyle w:val="ListParagraph"/>
              <w:numPr>
                <w:ilvl w:val="0"/>
                <w:numId w:val="11"/>
              </w:numPr>
            </w:pPr>
            <w:r>
              <w:t>What are some limitations of this dataset?</w:t>
            </w:r>
          </w:p>
          <w:p w14:paraId="7C4C9742" w14:textId="68899E1A" w:rsidR="004B484F" w:rsidRDefault="004B484F" w:rsidP="004B484F"/>
          <w:p w14:paraId="0283309A" w14:textId="7DEC3FA9" w:rsidR="004B484F" w:rsidRDefault="004B484F" w:rsidP="004B484F"/>
          <w:p w14:paraId="6B532DAE" w14:textId="710C63B8" w:rsidR="004B484F" w:rsidRDefault="004B484F" w:rsidP="004B484F"/>
          <w:p w14:paraId="035A7F43" w14:textId="41D0D2BB" w:rsidR="004B484F" w:rsidRDefault="004B484F" w:rsidP="004B484F"/>
          <w:p w14:paraId="03311BEA" w14:textId="77777777" w:rsidR="004B484F" w:rsidRDefault="004B484F" w:rsidP="004B484F"/>
          <w:p w14:paraId="51891746" w14:textId="5C333249" w:rsidR="004B484F" w:rsidRPr="006658C4" w:rsidRDefault="004B484F" w:rsidP="004B484F">
            <w:pPr>
              <w:pStyle w:val="ListParagraph"/>
              <w:numPr>
                <w:ilvl w:val="0"/>
                <w:numId w:val="11"/>
              </w:numPr>
            </w:pPr>
            <w:r>
              <w:t>What are some other possible tables and/or graphs that we could create?</w:t>
            </w:r>
          </w:p>
        </w:tc>
        <w:tc>
          <w:tcPr>
            <w:tcW w:w="6739"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29"/>
            </w:tblGrid>
            <w:tr w:rsidR="00125AB1" w:rsidRPr="006658C4" w14:paraId="0A24B85B" w14:textId="77777777" w:rsidTr="0006350A">
              <w:trPr>
                <w:trHeight w:hRule="exact" w:val="1296"/>
                <w:tblHeader/>
              </w:trPr>
              <w:tc>
                <w:tcPr>
                  <w:tcW w:w="6055" w:type="dxa"/>
                  <w:vAlign w:val="center"/>
                </w:tcPr>
                <w:p w14:paraId="134EBA4A" w14:textId="4F956835" w:rsidR="00125AB1" w:rsidRPr="003A05FE" w:rsidRDefault="00B6235D" w:rsidP="00E96C92">
                  <w:pPr>
                    <w:pStyle w:val="Heading1"/>
                    <w:outlineLvl w:val="0"/>
                  </w:pPr>
                  <w:sdt>
                    <w:sdtPr>
                      <w:alias w:val="Enter Your Name:"/>
                      <w:tag w:val="Enter Your Name:"/>
                      <w:id w:val="-1312861891"/>
                      <w:placeholder>
                        <w:docPart w:val="D4A7BCF99D594BE8B8ED5FA1A3763559"/>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r w:rsidR="001A5927">
                        <w:t>01-EXCEL / REPORT</w:t>
                      </w:r>
                    </w:sdtContent>
                  </w:sdt>
                </w:p>
                <w:p w14:paraId="4E4D64E6" w14:textId="3BEAE415" w:rsidR="00125AB1" w:rsidRPr="006658C4" w:rsidRDefault="00B6235D" w:rsidP="00B6235D">
                  <w:pPr>
                    <w:pStyle w:val="Heading2"/>
                    <w:outlineLvl w:val="1"/>
                  </w:pPr>
                  <w:sdt>
                    <w:sdtPr>
                      <w:alias w:val="Enter Profession or Industry:"/>
                      <w:tag w:val="Enter Profession or Industry:"/>
                      <w:id w:val="-596704785"/>
                      <w:placeholder>
                        <w:docPart w:val="FC3726572BF84073AC0F2352ACE8AC36"/>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rsidR="001A5927">
                        <w:t>DATA SCIENCE BOOTCAMP</w:t>
                      </w:r>
                    </w:sdtContent>
                  </w:sdt>
                  <w:r w:rsidR="00780463">
                    <w:rPr>
                      <w:caps w:val="0"/>
                    </w:rPr>
                    <w:t xml:space="preserve"> | GA TECH</w:t>
                  </w:r>
                  <w:sdt>
                    <w:sdtPr>
                      <w:alias w:val="Link to other online properties:"/>
                      <w:tag w:val="Link to other online properties:"/>
                      <w:id w:val="1480037238"/>
                      <w:placeholder>
                        <w:docPart w:val="1BCAC3F8CDF046B8A5AE256A69C9E405"/>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1A5927" w:rsidRPr="006658C4">
                        <w:t>Link to other online properties: Portfolio/Website/Blog</w:t>
                      </w:r>
                    </w:sdtContent>
                  </w:sdt>
                </w:p>
              </w:tc>
            </w:tr>
          </w:tbl>
          <w:sdt>
            <w:sdtPr>
              <w:alias w:val="Enter recipient name:"/>
              <w:tag w:val="Enter recipient name:"/>
              <w:id w:val="-1172632310"/>
              <w:placeholder>
                <w:docPart w:val="C02D1BA9C86744499BC11B7ADF606C97"/>
              </w:placeholder>
              <w:showingPlcHdr/>
              <w:dataBinding w:prefixMappings="xmlns:ns0='http://schemas.openxmlformats.org/officeDocument/2006/extended-properties' " w:xpath="/ns0:Properties[1]/ns0:Company[1]" w:storeItemID="{6668398D-A668-4E3E-A5EB-62B293D839F1}"/>
              <w15:appearance w15:val="hidden"/>
              <w:text w:multiLine="1"/>
            </w:sdtPr>
            <w:sdtContent>
              <w:p w14:paraId="3DC124A5" w14:textId="79F8BB04" w:rsidR="00125AB1" w:rsidRPr="00125981" w:rsidRDefault="00C873E2" w:rsidP="00125981">
                <w:pPr>
                  <w:pStyle w:val="Heading3"/>
                </w:pPr>
                <w:r>
                  <w:t>Recipient Name</w:t>
                </w:r>
              </w:p>
            </w:sdtContent>
          </w:sdt>
          <w:p w14:paraId="7A8FC150" w14:textId="77777777" w:rsidR="004D7F4E" w:rsidRDefault="004D7F4E" w:rsidP="00D20944">
            <w:pPr>
              <w:pStyle w:val="Heading4"/>
            </w:pPr>
          </w:p>
          <w:p w14:paraId="1A7CC45A" w14:textId="47746DA7" w:rsidR="00D20944" w:rsidRDefault="00780463" w:rsidP="00D20944">
            <w:pPr>
              <w:pStyle w:val="Heading4"/>
              <w:rPr>
                <w:rFonts w:asciiTheme="minorHAnsi" w:hAnsiTheme="minorHAnsi"/>
                <w:caps w:val="0"/>
              </w:rPr>
            </w:pPr>
            <w:r>
              <w:rPr>
                <w:rFonts w:asciiTheme="minorHAnsi" w:hAnsiTheme="minorHAnsi"/>
                <w:caps w:val="0"/>
              </w:rPr>
              <w:t>based on our limited sample set, we can conclude:</w:t>
            </w:r>
          </w:p>
          <w:p w14:paraId="43E07BF8" w14:textId="12212620" w:rsidR="00D20944" w:rsidRPr="004B484F" w:rsidRDefault="00780463" w:rsidP="00D20944">
            <w:pPr>
              <w:pStyle w:val="Heading4"/>
              <w:numPr>
                <w:ilvl w:val="0"/>
                <w:numId w:val="12"/>
              </w:numPr>
              <w:rPr>
                <w:rFonts w:asciiTheme="minorHAnsi" w:hAnsiTheme="minorHAnsi"/>
              </w:rPr>
            </w:pPr>
            <w:r>
              <w:rPr>
                <w:rFonts w:asciiTheme="minorHAnsi" w:hAnsiTheme="minorHAnsi"/>
                <w:caps w:val="0"/>
              </w:rPr>
              <w:t>some campaigns set their goal very low, so referencing percentage of goal funds raised may not be an effective means to rate success across all types of campaigns.</w:t>
            </w:r>
          </w:p>
          <w:p w14:paraId="77E2ED49" w14:textId="7208368F" w:rsidR="004B484F" w:rsidRPr="004B484F" w:rsidRDefault="00780463" w:rsidP="00D20944">
            <w:pPr>
              <w:pStyle w:val="Heading4"/>
              <w:numPr>
                <w:ilvl w:val="0"/>
                <w:numId w:val="12"/>
              </w:numPr>
              <w:rPr>
                <w:rFonts w:asciiTheme="minorHAnsi" w:hAnsiTheme="minorHAnsi"/>
              </w:rPr>
            </w:pPr>
            <w:r>
              <w:rPr>
                <w:rFonts w:asciiTheme="minorHAnsi" w:hAnsiTheme="minorHAnsi"/>
                <w:caps w:val="0"/>
              </w:rPr>
              <w:t>technology campaigns received the highest average donations relative to other categories.</w:t>
            </w:r>
          </w:p>
          <w:p w14:paraId="79C862FF" w14:textId="03206F10" w:rsidR="004B484F" w:rsidRPr="00780463" w:rsidRDefault="00780463" w:rsidP="00D20944">
            <w:pPr>
              <w:pStyle w:val="Heading4"/>
              <w:numPr>
                <w:ilvl w:val="0"/>
                <w:numId w:val="12"/>
              </w:numPr>
              <w:rPr>
                <w:rFonts w:asciiTheme="minorHAnsi" w:hAnsiTheme="minorHAnsi"/>
              </w:rPr>
            </w:pPr>
            <w:r>
              <w:rPr>
                <w:rFonts w:asciiTheme="minorHAnsi" w:hAnsiTheme="minorHAnsi"/>
                <w:caps w:val="0"/>
              </w:rPr>
              <w:t>although the theater category had the highest count of successes, it was overwhelmingly due to the plays sub-category and not necessarily representative of the entire category</w:t>
            </w:r>
          </w:p>
          <w:p w14:paraId="2CF29ABF" w14:textId="77777777" w:rsidR="00780463" w:rsidRDefault="00780463" w:rsidP="00780463">
            <w:pPr>
              <w:pStyle w:val="Heading4"/>
              <w:rPr>
                <w:rFonts w:asciiTheme="minorHAnsi" w:hAnsiTheme="minorHAnsi"/>
              </w:rPr>
            </w:pPr>
          </w:p>
          <w:p w14:paraId="68CB9578" w14:textId="77777777" w:rsidR="00780463" w:rsidRDefault="00780463" w:rsidP="00780463">
            <w:pPr>
              <w:pStyle w:val="Heading4"/>
              <w:rPr>
                <w:rFonts w:asciiTheme="minorHAnsi" w:hAnsiTheme="minorHAnsi"/>
              </w:rPr>
            </w:pPr>
          </w:p>
          <w:p w14:paraId="4E4E125E" w14:textId="77777777" w:rsidR="00780463" w:rsidRDefault="00780463" w:rsidP="00780463">
            <w:pPr>
              <w:pStyle w:val="Heading4"/>
              <w:rPr>
                <w:rFonts w:asciiTheme="minorHAnsi" w:hAnsiTheme="minorHAnsi"/>
              </w:rPr>
            </w:pPr>
          </w:p>
          <w:p w14:paraId="2E2F7B63" w14:textId="7ADA7F54" w:rsidR="00780463" w:rsidRDefault="00780463" w:rsidP="00780463">
            <w:pPr>
              <w:pStyle w:val="Heading4"/>
              <w:numPr>
                <w:ilvl w:val="0"/>
                <w:numId w:val="12"/>
              </w:numPr>
              <w:rPr>
                <w:rFonts w:asciiTheme="minorHAnsi" w:hAnsiTheme="minorHAnsi"/>
              </w:rPr>
            </w:pPr>
            <w:r>
              <w:rPr>
                <w:rFonts w:asciiTheme="minorHAnsi" w:hAnsiTheme="minorHAnsi"/>
                <w:caps w:val="0"/>
              </w:rPr>
              <w:t>Relatively small sample size</w:t>
            </w:r>
          </w:p>
          <w:p w14:paraId="59302C56" w14:textId="12B94CBD" w:rsidR="00780463" w:rsidRDefault="00780463" w:rsidP="00780463">
            <w:pPr>
              <w:pStyle w:val="Heading4"/>
              <w:numPr>
                <w:ilvl w:val="0"/>
                <w:numId w:val="12"/>
              </w:numPr>
              <w:rPr>
                <w:rFonts w:asciiTheme="minorHAnsi" w:hAnsiTheme="minorHAnsi"/>
              </w:rPr>
            </w:pPr>
            <w:r>
              <w:rPr>
                <w:rFonts w:asciiTheme="minorHAnsi" w:hAnsiTheme="minorHAnsi"/>
                <w:caps w:val="0"/>
              </w:rPr>
              <w:t>Success of the product after Kickstarter is unknown</w:t>
            </w:r>
          </w:p>
          <w:p w14:paraId="44114EEA" w14:textId="77777777" w:rsidR="00780463" w:rsidRPr="00780463" w:rsidRDefault="00780463" w:rsidP="00780463">
            <w:pPr>
              <w:pStyle w:val="Heading4"/>
              <w:numPr>
                <w:ilvl w:val="0"/>
                <w:numId w:val="12"/>
              </w:numPr>
              <w:rPr>
                <w:rFonts w:asciiTheme="minorHAnsi" w:hAnsiTheme="minorHAnsi"/>
              </w:rPr>
            </w:pPr>
            <w:r>
              <w:rPr>
                <w:rFonts w:asciiTheme="minorHAnsi" w:hAnsiTheme="minorHAnsi"/>
                <w:caps w:val="0"/>
              </w:rPr>
              <w:t>Data source is unknown, biases cannot be ruled out</w:t>
            </w:r>
          </w:p>
          <w:p w14:paraId="010AC731" w14:textId="77777777" w:rsidR="00780463" w:rsidRDefault="00780463" w:rsidP="00780463">
            <w:pPr>
              <w:pStyle w:val="Heading4"/>
              <w:rPr>
                <w:rFonts w:asciiTheme="minorHAnsi" w:hAnsiTheme="minorHAnsi"/>
                <w:caps w:val="0"/>
              </w:rPr>
            </w:pPr>
          </w:p>
          <w:p w14:paraId="297F9DAF" w14:textId="77777777" w:rsidR="00780463" w:rsidRDefault="00780463" w:rsidP="00780463">
            <w:pPr>
              <w:pStyle w:val="Heading4"/>
              <w:rPr>
                <w:rFonts w:asciiTheme="minorHAnsi" w:hAnsiTheme="minorHAnsi"/>
                <w:caps w:val="0"/>
              </w:rPr>
            </w:pPr>
          </w:p>
          <w:p w14:paraId="32EFDF1E" w14:textId="77777777" w:rsidR="00780463" w:rsidRDefault="00780463" w:rsidP="00780463">
            <w:pPr>
              <w:pStyle w:val="Heading4"/>
              <w:rPr>
                <w:rFonts w:asciiTheme="minorHAnsi" w:hAnsiTheme="minorHAnsi"/>
                <w:caps w:val="0"/>
              </w:rPr>
            </w:pPr>
          </w:p>
          <w:p w14:paraId="79E56A3F" w14:textId="77777777" w:rsidR="00780463" w:rsidRDefault="00780463" w:rsidP="00780463">
            <w:pPr>
              <w:pStyle w:val="Heading4"/>
              <w:rPr>
                <w:rFonts w:asciiTheme="minorHAnsi" w:hAnsiTheme="minorHAnsi"/>
                <w:caps w:val="0"/>
              </w:rPr>
            </w:pPr>
          </w:p>
          <w:p w14:paraId="50F2BB87" w14:textId="77777777" w:rsidR="00780463" w:rsidRDefault="00780463" w:rsidP="00780463">
            <w:pPr>
              <w:pStyle w:val="Heading4"/>
              <w:rPr>
                <w:rFonts w:asciiTheme="minorHAnsi" w:hAnsiTheme="minorHAnsi"/>
                <w:caps w:val="0"/>
              </w:rPr>
            </w:pPr>
          </w:p>
          <w:p w14:paraId="34F2DCC7" w14:textId="1A8C3956" w:rsidR="00780463" w:rsidRDefault="00780463" w:rsidP="00780463">
            <w:pPr>
              <w:pStyle w:val="Heading4"/>
              <w:numPr>
                <w:ilvl w:val="0"/>
                <w:numId w:val="12"/>
              </w:numPr>
              <w:rPr>
                <w:rFonts w:asciiTheme="minorHAnsi" w:hAnsiTheme="minorHAnsi"/>
              </w:rPr>
            </w:pPr>
            <w:r>
              <w:rPr>
                <w:rFonts w:asciiTheme="minorHAnsi" w:hAnsiTheme="minorHAnsi"/>
                <w:caps w:val="0"/>
              </w:rPr>
              <w:t>Category or sub-category by average donation (box plot)</w:t>
            </w:r>
          </w:p>
          <w:p w14:paraId="788A0323" w14:textId="252AA06A" w:rsidR="00780463" w:rsidRPr="00780463" w:rsidRDefault="00780463" w:rsidP="00780463">
            <w:pPr>
              <w:pStyle w:val="Heading4"/>
              <w:numPr>
                <w:ilvl w:val="0"/>
                <w:numId w:val="12"/>
              </w:numPr>
              <w:rPr>
                <w:rFonts w:asciiTheme="minorHAnsi" w:hAnsiTheme="minorHAnsi"/>
              </w:rPr>
            </w:pPr>
            <w:r>
              <w:rPr>
                <w:rFonts w:asciiTheme="minorHAnsi" w:hAnsiTheme="minorHAnsi"/>
                <w:caps w:val="0"/>
              </w:rPr>
              <w:t>Histogram of average donation</w:t>
            </w:r>
          </w:p>
        </w:tc>
      </w:tr>
    </w:tbl>
    <w:p w14:paraId="6D35D77E" w14:textId="77777777" w:rsidR="00621FD0" w:rsidRDefault="00621FD0" w:rsidP="00EF7109">
      <w:pPr>
        <w:pStyle w:val="NoSpacing"/>
      </w:pPr>
    </w:p>
    <w:sectPr w:rsidR="00621FD0" w:rsidSect="004D7F4E">
      <w:headerReference w:type="default" r:id="rId7"/>
      <w:footerReference w:type="default" r:id="rId8"/>
      <w:footerReference w:type="first" r:id="rId9"/>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EE5D1" w14:textId="77777777" w:rsidR="00533FD9" w:rsidRDefault="00533FD9" w:rsidP="00713050">
      <w:pPr>
        <w:spacing w:line="240" w:lineRule="auto"/>
      </w:pPr>
      <w:r>
        <w:separator/>
      </w:r>
    </w:p>
  </w:endnote>
  <w:endnote w:type="continuationSeparator" w:id="0">
    <w:p w14:paraId="64CD1C45" w14:textId="77777777" w:rsidR="00533FD9" w:rsidRDefault="00533FD9"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B6235D" w14:paraId="5A88404D" w14:textId="77777777" w:rsidTr="00B60A88">
      <w:tc>
        <w:tcPr>
          <w:tcW w:w="2621" w:type="dxa"/>
          <w:tcMar>
            <w:top w:w="648" w:type="dxa"/>
            <w:left w:w="115" w:type="dxa"/>
            <w:bottom w:w="0" w:type="dxa"/>
            <w:right w:w="115" w:type="dxa"/>
          </w:tcMar>
        </w:tcPr>
        <w:p w14:paraId="1BC0F322" w14:textId="77777777" w:rsidR="00B6235D" w:rsidRDefault="00B6235D" w:rsidP="00684488">
          <w:pPr>
            <w:pStyle w:val="Footer"/>
          </w:pPr>
          <w:r w:rsidRPr="00CA3DF1">
            <w:rPr>
              <w:noProof/>
            </w:rPr>
            <mc:AlternateContent>
              <mc:Choice Requires="wpg">
                <w:drawing>
                  <wp:inline distT="0" distB="0" distL="0" distR="0" wp14:anchorId="37C89D80" wp14:editId="264EF697">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9FB878C"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543C2CE7" w14:textId="77777777" w:rsidR="00B6235D" w:rsidRDefault="00B6235D" w:rsidP="00684488">
          <w:pPr>
            <w:pStyle w:val="Footer"/>
          </w:pPr>
          <w:r w:rsidRPr="00C2098A">
            <w:rPr>
              <w:noProof/>
            </w:rPr>
            <mc:AlternateContent>
              <mc:Choice Requires="wpg">
                <w:drawing>
                  <wp:inline distT="0" distB="0" distL="0" distR="0" wp14:anchorId="3E56D672" wp14:editId="246DBA38">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FA3D70A"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R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239373AF" w14:textId="77777777" w:rsidR="00B6235D" w:rsidRDefault="00B6235D" w:rsidP="00684488">
          <w:pPr>
            <w:pStyle w:val="Footer"/>
          </w:pPr>
          <w:r w:rsidRPr="00C2098A">
            <w:rPr>
              <w:noProof/>
            </w:rPr>
            <mc:AlternateContent>
              <mc:Choice Requires="wpg">
                <w:drawing>
                  <wp:inline distT="0" distB="0" distL="0" distR="0" wp14:anchorId="208DB1EA" wp14:editId="76EF20FE">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971EAD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Kx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Dw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ArzW+0KxEAALFdAAAOAAAAAAAA&#10;AAAAAAAAAC4CAABkcnMvZTJvRG9jLnhtbFBLAQItABQABgAIAAAAIQBoRxvQ2AAAAAMBAAAPAAAA&#10;AAAAAAAAAAAAAIUTAABkcnMvZG93bnJldi54bWxQSwUGAAAAAAQABADzAAAAih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6AC9CB47" w14:textId="77777777" w:rsidR="00B6235D" w:rsidRDefault="00B6235D" w:rsidP="00684488">
          <w:pPr>
            <w:pStyle w:val="Footer"/>
          </w:pPr>
          <w:r w:rsidRPr="00C2098A">
            <w:rPr>
              <w:noProof/>
            </w:rPr>
            <mc:AlternateContent>
              <mc:Choice Requires="wpg">
                <w:drawing>
                  <wp:inline distT="0" distB="0" distL="0" distR="0" wp14:anchorId="4ED198F3" wp14:editId="59E572AD">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193BDBA"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h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B6235D" w14:paraId="6DB1F466" w14:textId="77777777" w:rsidTr="00284544">
      <w:tc>
        <w:tcPr>
          <w:tcW w:w="2621" w:type="dxa"/>
          <w:tcMar>
            <w:top w:w="144" w:type="dxa"/>
            <w:left w:w="115" w:type="dxa"/>
            <w:right w:w="115" w:type="dxa"/>
          </w:tcMar>
        </w:tcPr>
        <w:p w14:paraId="3817BE30" w14:textId="77777777" w:rsidR="00B6235D" w:rsidRPr="00CA3DF1" w:rsidRDefault="00B6235D" w:rsidP="00811117">
          <w:pPr>
            <w:pStyle w:val="Footer"/>
          </w:pPr>
        </w:p>
      </w:tc>
      <w:tc>
        <w:tcPr>
          <w:tcW w:w="2621" w:type="dxa"/>
          <w:tcMar>
            <w:top w:w="144" w:type="dxa"/>
            <w:left w:w="115" w:type="dxa"/>
            <w:right w:w="115" w:type="dxa"/>
          </w:tcMar>
        </w:tcPr>
        <w:p w14:paraId="01E806B7" w14:textId="77777777" w:rsidR="00B6235D" w:rsidRPr="00C2098A" w:rsidRDefault="00B6235D" w:rsidP="00811117">
          <w:pPr>
            <w:pStyle w:val="Footer"/>
          </w:pPr>
        </w:p>
      </w:tc>
      <w:tc>
        <w:tcPr>
          <w:tcW w:w="2621" w:type="dxa"/>
          <w:tcMar>
            <w:top w:w="144" w:type="dxa"/>
            <w:left w:w="115" w:type="dxa"/>
            <w:right w:w="115" w:type="dxa"/>
          </w:tcMar>
        </w:tcPr>
        <w:p w14:paraId="3D5654B3" w14:textId="77777777" w:rsidR="00B6235D" w:rsidRPr="00C2098A" w:rsidRDefault="00B6235D" w:rsidP="00811117">
          <w:pPr>
            <w:pStyle w:val="Footer"/>
          </w:pPr>
        </w:p>
      </w:tc>
      <w:tc>
        <w:tcPr>
          <w:tcW w:w="2621" w:type="dxa"/>
          <w:tcMar>
            <w:top w:w="144" w:type="dxa"/>
            <w:left w:w="115" w:type="dxa"/>
            <w:right w:w="115" w:type="dxa"/>
          </w:tcMar>
        </w:tcPr>
        <w:p w14:paraId="33FC360A" w14:textId="77777777" w:rsidR="00B6235D" w:rsidRPr="00C2098A" w:rsidRDefault="00B6235D" w:rsidP="00811117">
          <w:pPr>
            <w:pStyle w:val="Footer"/>
          </w:pPr>
        </w:p>
      </w:tc>
    </w:tr>
  </w:tbl>
  <w:sdt>
    <w:sdtPr>
      <w:id w:val="1209230077"/>
      <w:docPartObj>
        <w:docPartGallery w:val="Page Numbers (Bottom of Page)"/>
        <w:docPartUnique/>
      </w:docPartObj>
    </w:sdtPr>
    <w:sdtEndPr>
      <w:rPr>
        <w:noProof/>
      </w:rPr>
    </w:sdtEndPr>
    <w:sdtContent>
      <w:p w14:paraId="5EF9D3EE" w14:textId="77777777" w:rsidR="00B6235D" w:rsidRDefault="00B6235D" w:rsidP="00217980">
        <w:pPr>
          <w:pStyle w:val="Footer"/>
          <w:rPr>
            <w:noProof/>
          </w:rP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A66B9" w14:textId="77777777" w:rsidR="00B6235D" w:rsidRDefault="00B6235D" w:rsidP="00D20944">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CC5F6" w14:textId="77777777" w:rsidR="00533FD9" w:rsidRDefault="00533FD9" w:rsidP="00713050">
      <w:pPr>
        <w:spacing w:line="240" w:lineRule="auto"/>
      </w:pPr>
      <w:r>
        <w:separator/>
      </w:r>
    </w:p>
  </w:footnote>
  <w:footnote w:type="continuationSeparator" w:id="0">
    <w:p w14:paraId="28B6DF6F" w14:textId="77777777" w:rsidR="00533FD9" w:rsidRDefault="00533FD9"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B6235D" w:rsidRPr="00F207C0" w14:paraId="747F3C32" w14:textId="77777777" w:rsidTr="00D87154">
      <w:trPr>
        <w:trHeight w:hRule="exact" w:val="2952"/>
      </w:trPr>
      <w:tc>
        <w:tcPr>
          <w:tcW w:w="3787" w:type="dxa"/>
          <w:tcMar>
            <w:top w:w="792" w:type="dxa"/>
            <w:right w:w="720" w:type="dxa"/>
          </w:tcMar>
        </w:tcPr>
        <w:p w14:paraId="2CA97A28" w14:textId="30D66D54" w:rsidR="00B6235D" w:rsidRPr="00F207C0" w:rsidRDefault="00B6235D" w:rsidP="00F328B4">
          <w:pPr>
            <w:pStyle w:val="Initials"/>
          </w:pPr>
          <w:r>
            <w:rPr>
              <w:noProof/>
            </w:rPr>
            <mc:AlternateContent>
              <mc:Choice Requires="wpg">
                <w:drawing>
                  <wp:anchor distT="0" distB="0" distL="114300" distR="114300" simplePos="0" relativeHeight="251659264" behindDoc="1" locked="1" layoutInCell="1" allowOverlap="1" wp14:anchorId="7A37CB64" wp14:editId="4982BE3A">
                    <wp:simplePos x="0" y="0"/>
                    <wp:positionH relativeFrom="column">
                      <wp:align>left</wp:align>
                    </wp:positionH>
                    <wp:positionV relativeFrom="page">
                      <wp:posOffset>-502920</wp:posOffset>
                    </wp:positionV>
                    <wp:extent cx="6665976" cy="1810512"/>
                    <wp:effectExtent l="0" t="0" r="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665976" cy="1810512"/>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4A9123F6" id="Group 3" o:spid="_x0000_s1026" alt="&quot;&quot;" style="position:absolute;margin-left:0;margin-top:-39.6pt;width:524.9pt;height:142.55pt;z-index:-251657216;mso-width-percent:858;mso-height-percent:180;mso-position-horizontal:left;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sdt>
            <w:sdtPr>
              <w:alias w:val="Initials:"/>
              <w:tag w:val="Initials:"/>
              <w:id w:val="-1605564722"/>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t>01</w:t>
              </w:r>
            </w:sdtContent>
          </w:sdt>
        </w:p>
      </w:tc>
      <w:tc>
        <w:tcPr>
          <w:tcW w:w="673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B6235D" w14:paraId="0C1F5D30" w14:textId="77777777" w:rsidTr="00B56E1F">
            <w:trPr>
              <w:trHeight w:hRule="exact" w:val="1152"/>
            </w:trPr>
            <w:tc>
              <w:tcPr>
                <w:tcW w:w="6055" w:type="dxa"/>
                <w:vAlign w:val="center"/>
              </w:tcPr>
              <w:p w14:paraId="7CC02C9D" w14:textId="78A3FEBB" w:rsidR="00B6235D" w:rsidRPr="00EF7109" w:rsidRDefault="00B6235D" w:rsidP="00EF7109">
                <w:pPr>
                  <w:pStyle w:val="Heading1"/>
                  <w:outlineLvl w:val="0"/>
                </w:pPr>
                <w:sdt>
                  <w:sdtPr>
                    <w:alias w:val="Enter Your Name:"/>
                    <w:tag w:val="Enter Your Name:"/>
                    <w:id w:val="-267622354"/>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r w:rsidR="001A5927">
                      <w:t>01-EXCEL / REPORT</w:t>
                    </w:r>
                  </w:sdtContent>
                </w:sdt>
              </w:p>
              <w:p w14:paraId="737C8C4D" w14:textId="5F618D18" w:rsidR="00B6235D" w:rsidRDefault="00B6235D" w:rsidP="00125981">
                <w:pPr>
                  <w:pStyle w:val="Heading2"/>
                  <w:outlineLvl w:val="1"/>
                </w:pPr>
                <w:sdt>
                  <w:sdtPr>
                    <w:alias w:val="Profession or Industry:"/>
                    <w:tag w:val="Profession or Industry:"/>
                    <w:id w:val="1972160614"/>
                    <w:placeholder>
                      <w:docPart w:val="2294989E2FD94FEC96F5B2D3F710E1E7"/>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DATA SCIENCE BOOTCAMP</w:t>
                    </w:r>
                  </w:sdtContent>
                </w:sdt>
                <w:r>
                  <w:t xml:space="preserve"> | </w:t>
                </w:r>
                <w:sdt>
                  <w:sdtPr>
                    <w:alias w:val="Link to other online properties:"/>
                    <w:tag w:val="Link to other online properties:"/>
                    <w:id w:val="-1229059816"/>
                    <w:placeholder>
                      <w:docPart w:val="ED6B21C127D142DEBD3292BFD349F9E1"/>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1A5927" w:rsidRPr="006658C4">
                      <w:t>Sincerely</w:t>
                    </w:r>
                  </w:sdtContent>
                </w:sdt>
              </w:p>
            </w:tc>
          </w:tr>
        </w:tbl>
        <w:p w14:paraId="2A46AD9D" w14:textId="77777777" w:rsidR="00B6235D" w:rsidRPr="00F207C0" w:rsidRDefault="00B6235D" w:rsidP="00125981"/>
      </w:tc>
    </w:tr>
  </w:tbl>
  <w:p w14:paraId="50353409" w14:textId="77777777" w:rsidR="00B6235D" w:rsidRDefault="00B623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034AD1"/>
    <w:multiLevelType w:val="hybridMultilevel"/>
    <w:tmpl w:val="4222A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5251D"/>
    <w:multiLevelType w:val="hybridMultilevel"/>
    <w:tmpl w:val="1622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944"/>
    <w:rsid w:val="00022E2F"/>
    <w:rsid w:val="000353A6"/>
    <w:rsid w:val="0006350A"/>
    <w:rsid w:val="000B0C2C"/>
    <w:rsid w:val="000E5C48"/>
    <w:rsid w:val="0011675E"/>
    <w:rsid w:val="00125981"/>
    <w:rsid w:val="00125AB1"/>
    <w:rsid w:val="00135EC8"/>
    <w:rsid w:val="00151C62"/>
    <w:rsid w:val="00184BAC"/>
    <w:rsid w:val="001A5927"/>
    <w:rsid w:val="001B403A"/>
    <w:rsid w:val="00217980"/>
    <w:rsid w:val="00223B22"/>
    <w:rsid w:val="00236E19"/>
    <w:rsid w:val="00247A2D"/>
    <w:rsid w:val="00271662"/>
    <w:rsid w:val="0027404F"/>
    <w:rsid w:val="00284544"/>
    <w:rsid w:val="00287B61"/>
    <w:rsid w:val="00293B83"/>
    <w:rsid w:val="002971F2"/>
    <w:rsid w:val="002B091C"/>
    <w:rsid w:val="002B1DB3"/>
    <w:rsid w:val="002B6072"/>
    <w:rsid w:val="002C2CDD"/>
    <w:rsid w:val="002D45C6"/>
    <w:rsid w:val="002D7982"/>
    <w:rsid w:val="00313E86"/>
    <w:rsid w:val="00317587"/>
    <w:rsid w:val="00331720"/>
    <w:rsid w:val="00364079"/>
    <w:rsid w:val="00375460"/>
    <w:rsid w:val="003A05FE"/>
    <w:rsid w:val="004077FB"/>
    <w:rsid w:val="00424DD9"/>
    <w:rsid w:val="00443F85"/>
    <w:rsid w:val="004717C5"/>
    <w:rsid w:val="004A7665"/>
    <w:rsid w:val="004B484F"/>
    <w:rsid w:val="004D4DB9"/>
    <w:rsid w:val="004D7F4E"/>
    <w:rsid w:val="00533FD9"/>
    <w:rsid w:val="00543DB7"/>
    <w:rsid w:val="0055382B"/>
    <w:rsid w:val="005A530F"/>
    <w:rsid w:val="005D4417"/>
    <w:rsid w:val="00610578"/>
    <w:rsid w:val="00621FD0"/>
    <w:rsid w:val="00641630"/>
    <w:rsid w:val="006658C4"/>
    <w:rsid w:val="00674A6E"/>
    <w:rsid w:val="00684488"/>
    <w:rsid w:val="006A3CE7"/>
    <w:rsid w:val="006C4C50"/>
    <w:rsid w:val="006E1DC7"/>
    <w:rsid w:val="006E7384"/>
    <w:rsid w:val="00706F7F"/>
    <w:rsid w:val="00713050"/>
    <w:rsid w:val="00746F7F"/>
    <w:rsid w:val="007623E5"/>
    <w:rsid w:val="00780463"/>
    <w:rsid w:val="00796BFE"/>
    <w:rsid w:val="007C16C5"/>
    <w:rsid w:val="007C7C1A"/>
    <w:rsid w:val="00811117"/>
    <w:rsid w:val="00864D4A"/>
    <w:rsid w:val="008A1907"/>
    <w:rsid w:val="008C44E9"/>
    <w:rsid w:val="008E1D0F"/>
    <w:rsid w:val="009D6855"/>
    <w:rsid w:val="009F75B3"/>
    <w:rsid w:val="00A056FC"/>
    <w:rsid w:val="00A238EE"/>
    <w:rsid w:val="00A3627D"/>
    <w:rsid w:val="00A42540"/>
    <w:rsid w:val="00A961DC"/>
    <w:rsid w:val="00AD22CE"/>
    <w:rsid w:val="00B56E1F"/>
    <w:rsid w:val="00B60A88"/>
    <w:rsid w:val="00B6235D"/>
    <w:rsid w:val="00B66BFE"/>
    <w:rsid w:val="00BD5714"/>
    <w:rsid w:val="00C018EF"/>
    <w:rsid w:val="00C05502"/>
    <w:rsid w:val="00C2098A"/>
    <w:rsid w:val="00C20CF3"/>
    <w:rsid w:val="00C363F9"/>
    <w:rsid w:val="00C57D37"/>
    <w:rsid w:val="00C7741E"/>
    <w:rsid w:val="00C873E2"/>
    <w:rsid w:val="00CA3DF1"/>
    <w:rsid w:val="00CA4581"/>
    <w:rsid w:val="00CA56C1"/>
    <w:rsid w:val="00CD2DDF"/>
    <w:rsid w:val="00CE18D5"/>
    <w:rsid w:val="00D123DB"/>
    <w:rsid w:val="00D20944"/>
    <w:rsid w:val="00D87154"/>
    <w:rsid w:val="00E024C9"/>
    <w:rsid w:val="00E22E87"/>
    <w:rsid w:val="00E8007E"/>
    <w:rsid w:val="00E96C92"/>
    <w:rsid w:val="00EF7109"/>
    <w:rsid w:val="00F207C0"/>
    <w:rsid w:val="00F20AE5"/>
    <w:rsid w:val="00F269A0"/>
    <w:rsid w:val="00F30A68"/>
    <w:rsid w:val="00F328B4"/>
    <w:rsid w:val="00F645C7"/>
    <w:rsid w:val="00F87ECA"/>
    <w:rsid w:val="00F9000F"/>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148D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82B"/>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semiHidden/>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hhbh\AppData\Local\Microsoft\Office\16.0\DTS\en-US%7b2542D61D-6134-4CDC-B7C4-6A17D3809503%7d\%7b18AD9FC3-5A5A-4912-8B5B-F0D3CED0B5B0%7dtf16392715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9A66FCF559942D1897103AD14245A8A"/>
        <w:category>
          <w:name w:val="General"/>
          <w:gallery w:val="placeholder"/>
        </w:category>
        <w:types>
          <w:type w:val="bbPlcHdr"/>
        </w:types>
        <w:behaviors>
          <w:behavior w:val="content"/>
        </w:behaviors>
        <w:guid w:val="{0EE6FC9A-3429-4E07-A7F6-36A911E92DA5}"/>
      </w:docPartPr>
      <w:docPartBody>
        <w:p w:rsidR="00A870D4" w:rsidRDefault="00A870D4">
          <w:pPr>
            <w:pStyle w:val="B9A66FCF559942D1897103AD14245A8A"/>
          </w:pPr>
          <w:r>
            <w:t>YN</w:t>
          </w:r>
        </w:p>
      </w:docPartBody>
    </w:docPart>
    <w:docPart>
      <w:docPartPr>
        <w:name w:val="D4A7BCF99D594BE8B8ED5FA1A3763559"/>
        <w:category>
          <w:name w:val="General"/>
          <w:gallery w:val="placeholder"/>
        </w:category>
        <w:types>
          <w:type w:val="bbPlcHdr"/>
        </w:types>
        <w:behaviors>
          <w:behavior w:val="content"/>
        </w:behaviors>
        <w:guid w:val="{89F2DD5A-B054-4BCD-8B60-0CA97E48DB65}"/>
      </w:docPartPr>
      <w:docPartBody>
        <w:p w:rsidR="00A870D4" w:rsidRDefault="00A870D4">
          <w:pPr>
            <w:pStyle w:val="D4A7BCF99D594BE8B8ED5FA1A3763559"/>
          </w:pPr>
          <w:r>
            <w:t>Your name</w:t>
          </w:r>
        </w:p>
      </w:docPartBody>
    </w:docPart>
    <w:docPart>
      <w:docPartPr>
        <w:name w:val="FC3726572BF84073AC0F2352ACE8AC36"/>
        <w:category>
          <w:name w:val="General"/>
          <w:gallery w:val="placeholder"/>
        </w:category>
        <w:types>
          <w:type w:val="bbPlcHdr"/>
        </w:types>
        <w:behaviors>
          <w:behavior w:val="content"/>
        </w:behaviors>
        <w:guid w:val="{F2D904AA-7DBF-48B3-AC05-2A121FBCAB36}"/>
      </w:docPartPr>
      <w:docPartBody>
        <w:p w:rsidR="00A870D4" w:rsidRDefault="00A870D4">
          <w:pPr>
            <w:pStyle w:val="FC3726572BF84073AC0F2352ACE8AC36"/>
          </w:pPr>
          <w:r>
            <w:t>Profession or Industry</w:t>
          </w:r>
        </w:p>
      </w:docPartBody>
    </w:docPart>
    <w:docPart>
      <w:docPartPr>
        <w:name w:val="1BCAC3F8CDF046B8A5AE256A69C9E405"/>
        <w:category>
          <w:name w:val="General"/>
          <w:gallery w:val="placeholder"/>
        </w:category>
        <w:types>
          <w:type w:val="bbPlcHdr"/>
        </w:types>
        <w:behaviors>
          <w:behavior w:val="content"/>
        </w:behaviors>
        <w:guid w:val="{BDDCE024-68FD-4580-826E-DEC9BB587384}"/>
      </w:docPartPr>
      <w:docPartBody>
        <w:p w:rsidR="00A870D4" w:rsidRDefault="00A870D4">
          <w:pPr>
            <w:pStyle w:val="1BCAC3F8CDF046B8A5AE256A69C9E405"/>
          </w:pPr>
          <w:r w:rsidRPr="006658C4">
            <w:t>Link to other online properties: Portfolio/Website/Blog</w:t>
          </w:r>
        </w:p>
      </w:docPartBody>
    </w:docPart>
    <w:docPart>
      <w:docPartPr>
        <w:name w:val="C02D1BA9C86744499BC11B7ADF606C97"/>
        <w:category>
          <w:name w:val="General"/>
          <w:gallery w:val="placeholder"/>
        </w:category>
        <w:types>
          <w:type w:val="bbPlcHdr"/>
        </w:types>
        <w:behaviors>
          <w:behavior w:val="content"/>
        </w:behaviors>
        <w:guid w:val="{3B3DA568-87C1-4EFE-BE45-06A544B9BF3B}"/>
      </w:docPartPr>
      <w:docPartBody>
        <w:p w:rsidR="00A870D4" w:rsidRDefault="00A870D4">
          <w:pPr>
            <w:pStyle w:val="C02D1BA9C86744499BC11B7ADF606C97"/>
          </w:pPr>
          <w:r>
            <w:t>Recipient Name</w:t>
          </w:r>
        </w:p>
      </w:docPartBody>
    </w:docPart>
    <w:docPart>
      <w:docPartPr>
        <w:name w:val="2294989E2FD94FEC96F5B2D3F710E1E7"/>
        <w:category>
          <w:name w:val="General"/>
          <w:gallery w:val="placeholder"/>
        </w:category>
        <w:types>
          <w:type w:val="bbPlcHdr"/>
        </w:types>
        <w:behaviors>
          <w:behavior w:val="content"/>
        </w:behaviors>
        <w:guid w:val="{9DADF476-827B-40C1-9340-708F84C434B6}"/>
      </w:docPartPr>
      <w:docPartBody>
        <w:p w:rsidR="00A870D4" w:rsidRPr="006658C4" w:rsidRDefault="00A870D4" w:rsidP="00A870D4">
          <w:r w:rsidRPr="006658C4">
            <w:t>To get started, click placeholder text and start typing.</w:t>
          </w:r>
          <w:r>
            <w:t xml:space="preserve"> Double-click the table cells in the footer to add your contact info (or delete the columns you don’t want).</w:t>
          </w:r>
        </w:p>
        <w:p w:rsidR="00A870D4" w:rsidRPr="006658C4" w:rsidRDefault="00A870D4" w:rsidP="00A870D4">
          <w:r w:rsidRPr="006658C4">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A870D4" w:rsidRDefault="00A870D4">
          <w:pPr>
            <w:pStyle w:val="2294989E2FD94FEC96F5B2D3F710E1E7"/>
          </w:pPr>
          <w:r w:rsidRPr="006658C4">
            <w:t>It’s all about personalization. Write a cover letter that uniquely presents the real you and the future impact only you can make at the company.</w:t>
          </w:r>
        </w:p>
      </w:docPartBody>
    </w:docPart>
    <w:docPart>
      <w:docPartPr>
        <w:name w:val="ED6B21C127D142DEBD3292BFD349F9E1"/>
        <w:category>
          <w:name w:val="General"/>
          <w:gallery w:val="placeholder"/>
        </w:category>
        <w:types>
          <w:type w:val="bbPlcHdr"/>
        </w:types>
        <w:behaviors>
          <w:behavior w:val="content"/>
        </w:behaviors>
        <w:guid w:val="{85B8FD58-C48C-49BD-B71A-FF4D4C95CE82}"/>
      </w:docPartPr>
      <w:docPartBody>
        <w:p w:rsidR="00A870D4" w:rsidRDefault="00A870D4">
          <w:pPr>
            <w:pStyle w:val="ED6B21C127D142DEBD3292BFD349F9E1"/>
          </w:pPr>
          <w:r w:rsidRPr="006658C4">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D4"/>
    <w:rsid w:val="00A87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A66FCF559942D1897103AD14245A8A">
    <w:name w:val="B9A66FCF559942D1897103AD14245A8A"/>
  </w:style>
  <w:style w:type="paragraph" w:customStyle="1" w:styleId="4B623EA80BEC4C2989D54E04D0AFF87A">
    <w:name w:val="4B623EA80BEC4C2989D54E04D0AFF87A"/>
  </w:style>
  <w:style w:type="paragraph" w:customStyle="1" w:styleId="C13EFB660CE04C3BBDD564B4A2FDB117">
    <w:name w:val="C13EFB660CE04C3BBDD564B4A2FDB117"/>
  </w:style>
  <w:style w:type="paragraph" w:customStyle="1" w:styleId="EDB87EE935C54B5EA3117347AD996C14">
    <w:name w:val="EDB87EE935C54B5EA3117347AD996C14"/>
  </w:style>
  <w:style w:type="paragraph" w:customStyle="1" w:styleId="D2B899654EDC49A1B05BA48CE3830D2F">
    <w:name w:val="D2B899654EDC49A1B05BA48CE3830D2F"/>
  </w:style>
  <w:style w:type="paragraph" w:customStyle="1" w:styleId="78B096D4A7644272A48D5C97214E3E60">
    <w:name w:val="78B096D4A7644272A48D5C97214E3E60"/>
  </w:style>
  <w:style w:type="paragraph" w:customStyle="1" w:styleId="D4A7BCF99D594BE8B8ED5FA1A3763559">
    <w:name w:val="D4A7BCF99D594BE8B8ED5FA1A3763559"/>
  </w:style>
  <w:style w:type="paragraph" w:customStyle="1" w:styleId="FC3726572BF84073AC0F2352ACE8AC36">
    <w:name w:val="FC3726572BF84073AC0F2352ACE8AC36"/>
  </w:style>
  <w:style w:type="paragraph" w:customStyle="1" w:styleId="1BCAC3F8CDF046B8A5AE256A69C9E405">
    <w:name w:val="1BCAC3F8CDF046B8A5AE256A69C9E405"/>
  </w:style>
  <w:style w:type="paragraph" w:customStyle="1" w:styleId="C02D1BA9C86744499BC11B7ADF606C97">
    <w:name w:val="C02D1BA9C86744499BC11B7ADF606C97"/>
  </w:style>
  <w:style w:type="paragraph" w:customStyle="1" w:styleId="83288069309B431B8B5F721EC79C8BF7">
    <w:name w:val="83288069309B431B8B5F721EC79C8BF7"/>
  </w:style>
  <w:style w:type="paragraph" w:customStyle="1" w:styleId="D247F99A7F0D45AB8C8499546AE6B8C9">
    <w:name w:val="D247F99A7F0D45AB8C8499546AE6B8C9"/>
  </w:style>
  <w:style w:type="paragraph" w:customStyle="1" w:styleId="F397BB139CB740E1B7E859D9E640421D">
    <w:name w:val="F397BB139CB740E1B7E859D9E640421D"/>
  </w:style>
  <w:style w:type="paragraph" w:customStyle="1" w:styleId="D02A277F727449B5810EACAA481A01E7">
    <w:name w:val="D02A277F727449B5810EACAA481A01E7"/>
  </w:style>
  <w:style w:type="paragraph" w:customStyle="1" w:styleId="31AAFA54344E4978BAC240DEC7BBFA0A">
    <w:name w:val="31AAFA54344E4978BAC240DEC7BBFA0A"/>
  </w:style>
  <w:style w:type="paragraph" w:customStyle="1" w:styleId="26DF8A879FAF44789960142A9F9AED22">
    <w:name w:val="26DF8A879FAF44789960142A9F9AED22"/>
  </w:style>
  <w:style w:type="paragraph" w:customStyle="1" w:styleId="2294989E2FD94FEC96F5B2D3F710E1E7">
    <w:name w:val="2294989E2FD94FEC96F5B2D3F710E1E7"/>
  </w:style>
  <w:style w:type="paragraph" w:customStyle="1" w:styleId="ED6B21C127D142DEBD3292BFD349F9E1">
    <w:name w:val="ED6B21C127D142DEBD3292BFD349F9E1"/>
  </w:style>
  <w:style w:type="paragraph" w:customStyle="1" w:styleId="66B2B50DD22A4EA8B4C17C79058D33B1">
    <w:name w:val="66B2B50DD22A4EA8B4C17C79058D33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{18AD9FC3-5A5A-4912-8B5B-F0D3CED0B5B0}tf16392715_win32</Template>
  <TotalTime>0</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 SCIENCE BOOTCAMP</dc:subject>
  <dc:creator/>
  <cp:keywords>01</cp:keywords>
  <dc:description/>
  <cp:lastModifiedBy/>
  <cp:revision>1</cp:revision>
  <dcterms:created xsi:type="dcterms:W3CDTF">2021-12-16T01:29:00Z</dcterms:created>
  <dcterms:modified xsi:type="dcterms:W3CDTF">2021-12-20T01:54:00Z</dcterms:modified>
  <cp:contentStatus>01-EXCEL / REPORT</cp:contentStatus>
</cp:coreProperties>
</file>